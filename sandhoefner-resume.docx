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24AF7" w14:textId="19065663" w:rsidR="002C42BC" w:rsidRPr="001C695D" w:rsidRDefault="00352687" w:rsidP="002F1AAA">
      <w:pPr>
        <w:pStyle w:val="ContactInfo"/>
        <w:spacing w:before="0" w:after="26"/>
        <w:ind w:firstLine="720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Street Address"/>
          <w:tag w:val="Street Address"/>
          <w:id w:val="1415969137"/>
          <w:placeholder>
            <w:docPart w:val="942A96331E154BF6AD83089403E6AA8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458 Eliot Mail Center</w:t>
          </w:r>
        </w:sdtContent>
      </w:sdt>
    </w:p>
    <w:sdt>
      <w:sdtPr>
        <w:rPr>
          <w:rFonts w:ascii="Tahoma" w:hAnsi="Tahoma" w:cs="Tahoma"/>
          <w:sz w:val="19"/>
          <w:szCs w:val="19"/>
        </w:rPr>
        <w:alias w:val="Category"/>
        <w:tag w:val=""/>
        <w:id w:val="1543715586"/>
        <w:placeholder>
          <w:docPart w:val="290A12DC1B9A40469553D10D51545D3D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1022F24D" w14:textId="77777777" w:rsidR="002C42BC" w:rsidRPr="001C695D" w:rsidRDefault="0046002C" w:rsidP="002F1AAA">
          <w:pPr>
            <w:pStyle w:val="ContactInfo"/>
            <w:spacing w:before="0" w:after="26"/>
            <w:rPr>
              <w:rFonts w:ascii="Tahoma" w:hAnsi="Tahoma" w:cs="Tahoma"/>
              <w:sz w:val="19"/>
              <w:szCs w:val="19"/>
            </w:rPr>
          </w:pPr>
          <w:r w:rsidRPr="001C695D">
            <w:rPr>
              <w:rFonts w:ascii="Tahoma" w:hAnsi="Tahoma" w:cs="Tahoma"/>
              <w:sz w:val="19"/>
              <w:szCs w:val="19"/>
            </w:rPr>
            <w:t>Cambridge, MA 02138</w:t>
          </w:r>
        </w:p>
      </w:sdtContent>
    </w:sdt>
    <w:p w14:paraId="27B61E29" w14:textId="77777777" w:rsidR="002C42BC" w:rsidRPr="001C695D" w:rsidRDefault="00352687" w:rsidP="002F1AAA">
      <w:pPr>
        <w:pStyle w:val="ContactInfo"/>
        <w:spacing w:before="0" w:after="26"/>
        <w:rPr>
          <w:rFonts w:ascii="Tahoma" w:hAnsi="Tahoma" w:cs="Tahoma"/>
          <w:sz w:val="19"/>
          <w:szCs w:val="19"/>
        </w:rPr>
      </w:pPr>
      <w:sdt>
        <w:sdtPr>
          <w:rPr>
            <w:rFonts w:ascii="Tahoma" w:hAnsi="Tahoma" w:cs="Tahoma"/>
            <w:sz w:val="19"/>
            <w:szCs w:val="19"/>
          </w:rPr>
          <w:alias w:val="Telephone"/>
          <w:tag w:val="Telephone"/>
          <w:id w:val="599758962"/>
          <w:placeholder>
            <w:docPart w:val="E650CC45B4F54A0697F38862647DC54D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002C" w:rsidRPr="001C695D">
            <w:rPr>
              <w:rFonts w:ascii="Tahoma" w:hAnsi="Tahoma" w:cs="Tahoma"/>
              <w:sz w:val="19"/>
              <w:szCs w:val="19"/>
            </w:rPr>
            <w:t>(714) 872-2603</w:t>
          </w:r>
        </w:sdtContent>
      </w:sdt>
    </w:p>
    <w:sdt>
      <w:sdtPr>
        <w:rPr>
          <w:rStyle w:val="Emphasis"/>
          <w:rFonts w:ascii="Tahoma" w:hAnsi="Tahoma" w:cs="Tahoma"/>
          <w:color w:val="595959" w:themeColor="text1" w:themeTint="A6"/>
          <w:sz w:val="19"/>
          <w:szCs w:val="19"/>
        </w:rPr>
        <w:alias w:val="Email"/>
        <w:tag w:val=""/>
        <w:id w:val="1889536063"/>
        <w:placeholder>
          <w:docPart w:val="8428C10CEE31400B97F359F68BF3024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10AFC87D" w14:textId="77777777" w:rsidR="002C42BC" w:rsidRPr="001C695D" w:rsidRDefault="0046002C" w:rsidP="002F1AAA">
          <w:pPr>
            <w:pStyle w:val="ContactInfo"/>
            <w:spacing w:before="0" w:after="26"/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</w:pPr>
          <w:r w:rsidRPr="001C695D">
            <w:rPr>
              <w:rStyle w:val="Emphasis"/>
              <w:rFonts w:ascii="Tahoma" w:hAnsi="Tahoma" w:cs="Tahoma"/>
              <w:color w:val="595959" w:themeColor="text1" w:themeTint="A6"/>
              <w:sz w:val="19"/>
              <w:szCs w:val="19"/>
            </w:rPr>
            <w:t>evansandhoefner@college.harvard.edu</w:t>
          </w:r>
        </w:p>
      </w:sdtContent>
    </w:sdt>
    <w:p w14:paraId="42AB22BA" w14:textId="77777777" w:rsidR="002C42BC" w:rsidRPr="001C695D" w:rsidRDefault="00352687" w:rsidP="002F1AAA">
      <w:pPr>
        <w:pStyle w:val="Name"/>
        <w:spacing w:before="0" w:after="26" w:line="240" w:lineRule="auto"/>
        <w:rPr>
          <w:rFonts w:ascii="Tahoma" w:hAnsi="Tahoma" w:cs="Tahoma"/>
          <w:sz w:val="38"/>
          <w:szCs w:val="38"/>
        </w:rPr>
      </w:pPr>
      <w:sdt>
        <w:sdtPr>
          <w:rPr>
            <w:rFonts w:ascii="Tahoma" w:hAnsi="Tahoma" w:cs="Tahoma"/>
            <w:sz w:val="38"/>
            <w:szCs w:val="38"/>
          </w:rPr>
          <w:alias w:val="Your Name"/>
          <w:tag w:val=""/>
          <w:id w:val="1197042864"/>
          <w:placeholder>
            <w:docPart w:val="089A404958F74501A502496D5E139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6002C" w:rsidRPr="001C695D">
            <w:rPr>
              <w:rFonts w:ascii="Tahoma" w:hAnsi="Tahoma" w:cs="Tahoma"/>
              <w:sz w:val="38"/>
              <w:szCs w:val="38"/>
            </w:rPr>
            <w:t>Evan Sandhoefner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938"/>
        <w:gridCol w:w="494"/>
        <w:gridCol w:w="8368"/>
      </w:tblGrid>
      <w:tr w:rsidR="002C42BC" w:rsidRPr="001C695D" w14:paraId="55268752" w14:textId="77777777" w:rsidTr="00B77026">
        <w:trPr>
          <w:trHeight w:val="3482"/>
        </w:trPr>
        <w:tc>
          <w:tcPr>
            <w:tcW w:w="1938" w:type="dxa"/>
          </w:tcPr>
          <w:p w14:paraId="058EE9B3" w14:textId="38634D05" w:rsidR="002C42BC" w:rsidRPr="001C695D" w:rsidRDefault="00A80CFA" w:rsidP="002F1AAA">
            <w:pPr>
              <w:pStyle w:val="Heading1"/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 xml:space="preserve">WORK </w:t>
            </w:r>
            <w:r w:rsidR="00414819" w:rsidRPr="001C695D">
              <w:rPr>
                <w:rFonts w:ascii="Tahoma" w:hAnsi="Tahoma" w:cs="Tahoma"/>
                <w:sz w:val="19"/>
                <w:szCs w:val="19"/>
              </w:rPr>
              <w:t>Experience</w:t>
            </w:r>
          </w:p>
        </w:tc>
        <w:tc>
          <w:tcPr>
            <w:tcW w:w="494" w:type="dxa"/>
          </w:tcPr>
          <w:p w14:paraId="56A81BB1" w14:textId="77777777" w:rsidR="002C42BC" w:rsidRPr="001C695D" w:rsidRDefault="002C42BC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751F3749" w14:textId="1399DD6C" w:rsidR="00302C1D" w:rsidRPr="001C695D" w:rsidRDefault="00302C1D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software projects</w:t>
                    </w:r>
                  </w:p>
                  <w:p w14:paraId="4B791B16" w14:textId="57B4985E" w:rsidR="00302C1D" w:rsidRPr="001C695D" w:rsidRDefault="00302C1D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November 2014 - Present</w:t>
                    </w:r>
                  </w:p>
                  <w:p w14:paraId="133A1B98" w14:textId="07A9D027" w:rsidR="00B94E5C" w:rsidRDefault="00BE4E48" w:rsidP="002F1AAA">
                    <w:pPr>
                      <w:pStyle w:val="ResumeText"/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Please visit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hyperlink r:id="rId11" w:history="1">
                      <w:r w:rsidR="00302C1D" w:rsidRPr="001C695D">
                        <w:rPr>
                          <w:rStyle w:val="Hyperlink"/>
                          <w:rFonts w:ascii="Tahoma" w:hAnsi="Tahoma" w:cs="Tahoma"/>
                          <w:sz w:val="19"/>
                          <w:szCs w:val="19"/>
                        </w:rPr>
                        <w:t>http://sandhoefner.github.io</w:t>
                      </w:r>
                    </w:hyperlink>
                    <w:r w:rsidR="00CE0214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a portfolio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individual and team projects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including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:</w:t>
                    </w:r>
                  </w:p>
                  <w:p w14:paraId="5EE70D6E" w14:textId="77777777" w:rsidR="005C46FF" w:rsidRDefault="005C46FF" w:rsidP="002F1AA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AgroMod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, a Chrome extension to enhance the functionality and UX</w:t>
                    </w:r>
                    <w:r w:rsidRPr="00D84F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of the MMO game Agar.io</w:t>
                    </w:r>
                  </w:p>
                  <w:p w14:paraId="137F63EE" w14:textId="3F6708FF" w:rsidR="005C46FF" w:rsidRDefault="005C46FF" w:rsidP="002F1AAA">
                    <w:pPr>
                      <w:pStyle w:val="ResumeText"/>
                      <w:numPr>
                        <w:ilvl w:val="1"/>
                        <w:numId w:val="1"/>
                      </w:numPr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4/5 stars and over 1,000 users in the Chrome web store</w:t>
                    </w:r>
                  </w:p>
                  <w:p w14:paraId="4B1C2624" w14:textId="3725B852" w:rsidR="00B00B37" w:rsidRPr="00B00B37" w:rsidRDefault="00B00B37" w:rsidP="002F1AA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A Connect Four AI game,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implemente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d using a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minimax algorithm</w:t>
                    </w: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with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alpha-beta pruning</w:t>
                    </w:r>
                  </w:p>
                  <w:p w14:paraId="369408E9" w14:textId="4D874473" w:rsidR="00B94E5C" w:rsidRPr="001C695D" w:rsidRDefault="00CE0214" w:rsidP="002F1AA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proofErr w:type="spellStart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CustomCatan</w:t>
                    </w:r>
                    <w:proofErr w:type="spellEnd"/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a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board layout optimizer for the </w:t>
                    </w:r>
                    <w:r w:rsidR="00B77026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popular 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game </w:t>
                    </w:r>
                    <w:r w:rsidR="003260CA" w:rsidRPr="003260CA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The </w:t>
                    </w:r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 xml:space="preserve">Settlers of </w:t>
                    </w:r>
                    <w:proofErr w:type="spellStart"/>
                    <w:r w:rsidR="00B94E5C" w:rsidRPr="001C695D">
                      <w:rPr>
                        <w:rFonts w:ascii="Tahoma" w:hAnsi="Tahoma" w:cs="Tahoma"/>
                        <w:i/>
                        <w:sz w:val="19"/>
                        <w:szCs w:val="19"/>
                      </w:rPr>
                      <w:t>Catan</w:t>
                    </w:r>
                    <w:proofErr w:type="spellEnd"/>
                  </w:p>
                  <w:p w14:paraId="07A9ABC9" w14:textId="619ED7BD" w:rsidR="00302C1D" w:rsidRDefault="003260CA" w:rsidP="002F1AA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Interactive 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ata visualizations exploring topics such as</w:t>
                    </w:r>
                    <w:r w:rsidR="0073741C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550290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American electoral politics, characteristics of elite rock climbers,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the economics of global climate change</w:t>
                    </w:r>
                  </w:p>
                  <w:p w14:paraId="1920BAE6" w14:textId="6285410F" w:rsidR="002D2CE9" w:rsidRPr="001C695D" w:rsidRDefault="00B94E5C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researcher, world bank and harvard university</w:t>
                    </w:r>
                  </w:p>
                  <w:p w14:paraId="17AEC773" w14:textId="4F793575" w:rsidR="002D2CE9" w:rsidRPr="001C695D" w:rsidRDefault="002D2CE9" w:rsidP="002F1AAA">
                    <w:pPr>
                      <w:pStyle w:val="ResumeText"/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 – Present</w:t>
                    </w:r>
                  </w:p>
                  <w:p w14:paraId="0EE52E12" w14:textId="186A15F5" w:rsidR="002D2CE9" w:rsidRPr="001C695D" w:rsidRDefault="00B94E5C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Co-authored a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World Bank-commissioned e</w:t>
                    </w:r>
                    <w:r w:rsidR="00A50B9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conomic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paper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examining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the 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distributional impacts of climate change in developing countries, with a focus on extreme poverty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. </w:t>
                    </w:r>
                    <w:r w:rsidR="00D84F90">
                      <w:rPr>
                        <w:rFonts w:ascii="Tahoma" w:hAnsi="Tahoma" w:cs="Tahoma"/>
                        <w:sz w:val="19"/>
                        <w:szCs w:val="19"/>
                      </w:rPr>
                      <w:t>Received a grant from the Harvard University Center for the Environment; a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nalyzed</w:t>
                    </w:r>
                    <w:r w:rsidR="001433D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 large data</w:t>
                    </w:r>
                    <w:r w:rsidR="00F7748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set using Stata and </w:t>
                    </w:r>
                    <w:r w:rsidR="00302C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Python; produced interactive visualizations using JavaScript with D3.</w:t>
                    </w:r>
                  </w:p>
                  <w:p w14:paraId="0A3B40D4" w14:textId="1986151D" w:rsidR="002C42BC" w:rsidRPr="001C695D" w:rsidRDefault="00BB61CE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Tutor, admissions hero</w:t>
                    </w:r>
                  </w:p>
                  <w:p w14:paraId="1E32AB3B" w14:textId="78954A0F" w:rsidR="002C42BC" w:rsidRPr="001C695D" w:rsidRDefault="00BB61CE" w:rsidP="002F1AAA">
                    <w:pPr>
                      <w:pStyle w:val="ResumeText"/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July 2014 – </w:t>
                    </w:r>
                    <w:r w:rsidR="002D2C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January 2015</w:t>
                    </w:r>
                  </w:p>
                  <w:p w14:paraId="18DFC257" w14:textId="255BE3FA" w:rsidR="002C42BC" w:rsidRPr="001C695D" w:rsidRDefault="00BB61CE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Assisted clients with college preparation, providing application essay revision, SAT tutoring, and general academic and extracurricular advising.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004611990"/>
                  <w:placeholder>
                    <w:docPart w:val="E72794BC028B43A191A2418014346892"/>
                  </w:placeholder>
                  <w15:color w:val="C0C0C0"/>
                  <w15:repeatingSectionItem/>
                </w:sdtPr>
                <w:sdtEndPr/>
                <w:sdtContent>
                  <w:p w14:paraId="5B2F3728" w14:textId="77777777" w:rsidR="00BB61CE" w:rsidRPr="001C695D" w:rsidRDefault="00BB61CE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REtail clerk, knott’s berry farm</w:t>
                    </w:r>
                  </w:p>
                  <w:p w14:paraId="3D63D22C" w14:textId="77777777" w:rsidR="00BB61CE" w:rsidRPr="001C695D" w:rsidRDefault="00BB61CE" w:rsidP="002F1AAA">
                    <w:pPr>
                      <w:pStyle w:val="ResumeText"/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2013 – August 2013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2B791218A6D845208A3ED6D49982EBE7"/>
                  </w:placeholder>
                  <w15:color w:val="C0C0C0"/>
                  <w15:repeatingSectionItem/>
                </w:sdtPr>
                <w:sdtEndPr/>
                <w:sdtContent>
                  <w:p w14:paraId="0231A25B" w14:textId="77777777" w:rsidR="002C42BC" w:rsidRPr="001C695D" w:rsidRDefault="00BB61CE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 intern, university of southern california</w:t>
                    </w:r>
                  </w:p>
                  <w:p w14:paraId="452E3987" w14:textId="77777777" w:rsidR="002C42BC" w:rsidRPr="001C695D" w:rsidRDefault="00BB61CE" w:rsidP="002F1AAA">
                    <w:pPr>
                      <w:pStyle w:val="ResumeText"/>
                      <w:spacing w:before="0" w:after="26" w:line="240" w:lineRule="auto"/>
                      <w:ind w:right="0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June 2012 – August 2012</w:t>
                    </w:r>
                  </w:p>
                  <w:p w14:paraId="1961B9ED" w14:textId="599A1EB4" w:rsidR="002C42BC" w:rsidRPr="001C695D" w:rsidRDefault="00BB61CE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Worked on the California Young Adult Study, which explores the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determinants of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educational attainment, civic engagement, and employme</w:t>
                    </w:r>
                    <w:r w:rsidR="00DB57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nt 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among California’s youth.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Trans</w:t>
                    </w:r>
                    <w:r w:rsidR="00027AC4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cribed and coded interviews; 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wrote 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topical briefs</w:t>
                    </w: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for the head professor based on qualitative dat</w:t>
                    </w:r>
                    <w:r w:rsidR="0006171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</w:p>
                </w:sdtContent>
              </w:sdt>
            </w:sdtContent>
          </w:sdt>
        </w:tc>
      </w:tr>
      <w:tr w:rsidR="002C42BC" w:rsidRPr="001C695D" w14:paraId="1F387138" w14:textId="77777777" w:rsidTr="00B77026">
        <w:tc>
          <w:tcPr>
            <w:tcW w:w="1938" w:type="dxa"/>
          </w:tcPr>
          <w:p w14:paraId="422246E8" w14:textId="0A94A982" w:rsidR="002C42BC" w:rsidRPr="001C695D" w:rsidRDefault="00414819" w:rsidP="002F1AAA">
            <w:pPr>
              <w:pStyle w:val="Heading1"/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Education</w:t>
            </w:r>
          </w:p>
        </w:tc>
        <w:tc>
          <w:tcPr>
            <w:tcW w:w="494" w:type="dxa"/>
          </w:tcPr>
          <w:p w14:paraId="3806FE42" w14:textId="77777777" w:rsidR="002C42BC" w:rsidRPr="001C695D" w:rsidRDefault="002C42BC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sdt>
            <w:sdtPr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126388115"/>
                  <w:placeholder>
                    <w:docPart w:val="2B791218A6D845208A3ED6D49982EBE7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D8CCA3C" w14:textId="77777777" w:rsidR="003221E9" w:rsidRPr="001C695D" w:rsidRDefault="00BB61CE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Ha</w:t>
                    </w:r>
                    <w:r w:rsidR="003221E9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rvard college – cambridge, ma</w:t>
                    </w:r>
                  </w:p>
                  <w:p w14:paraId="7F550ADB" w14:textId="2DE44AC6" w:rsidR="002C42BC" w:rsidRPr="001C695D" w:rsidRDefault="004042BB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a.</w:t>
                    </w:r>
                    <w:bookmarkStart w:id="0" w:name="_GoBack"/>
                    <w:bookmarkEnd w:id="0"/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b.</w:t>
                    </w:r>
                    <w:r w:rsidR="00BB61CE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computer science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; Secondary</w:t>
                    </w:r>
                    <w:r w:rsidR="001C695D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field</w:t>
                    </w:r>
                    <w:r w:rsidR="00A80CFA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, </w:t>
                    </w:r>
                    <w:r w:rsidR="00B94E5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economics</w:t>
                    </w:r>
                  </w:p>
                  <w:p w14:paraId="7C8E6E70" w14:textId="77777777" w:rsidR="004042BB" w:rsidRPr="001C695D" w:rsidRDefault="004042BB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August 2013 – May 2017</w:t>
                    </w:r>
                  </w:p>
                  <w:p w14:paraId="0EFC3893" w14:textId="7EEF3597" w:rsidR="002C6AE1" w:rsidRPr="001C695D" w:rsidRDefault="002C6AE1" w:rsidP="002F1AAA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Researcher and writer for the National Security Policy Group at the Harvard Institute of Politics</w:t>
                    </w:r>
                  </w:p>
                  <w:p w14:paraId="390C1EBF" w14:textId="0AD2B682" w:rsidR="00027AC4" w:rsidRPr="001C695D" w:rsidRDefault="001433DD" w:rsidP="002F1AAA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Recruitment chair and freshma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n representative </w:t>
                    </w:r>
                    <w:r w:rsidR="009D7298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for HCC, a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competitive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rock 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climbing team</w:t>
                    </w:r>
                  </w:p>
                  <w:p w14:paraId="1BCBDBEA" w14:textId="77777777" w:rsidR="003B52B5" w:rsidRDefault="00027AC4" w:rsidP="002F1AAA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Violinist in the Bach Society Orchestra</w:t>
                    </w:r>
                  </w:p>
                  <w:p w14:paraId="32F777F6" w14:textId="6AC4544C" w:rsidR="00BB61CE" w:rsidRPr="001C695D" w:rsidRDefault="003B52B5" w:rsidP="002F1AAA">
                    <w:pPr>
                      <w:pStyle w:val="ListParagraph"/>
                      <w:numPr>
                        <w:ilvl w:val="0"/>
                        <w:numId w:val="2"/>
                      </w:num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>
                      <w:rPr>
                        <w:rFonts w:ascii="Tahoma" w:hAnsi="Tahoma" w:cs="Tahoma"/>
                        <w:sz w:val="19"/>
                        <w:szCs w:val="19"/>
                      </w:rPr>
                      <w:t>Credential of Readiness in business fundamentals from Harvard Business Extension School</w:t>
                    </w:r>
                  </w:p>
                </w:sdtContent>
              </w:sdt>
              <w:sdt>
                <w:sdtPr>
                  <w:rPr>
                    <w:rFonts w:ascii="Tahoma" w:eastAsiaTheme="minorEastAsia" w:hAnsi="Tahoma" w:cs="Tahoma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518262237"/>
                  <w:placeholder>
                    <w:docPart w:val="8DB0310E441544F8B1CA0FA977185941"/>
                  </w:placeholder>
                  <w15:repeatingSectionItem/>
                </w:sdtPr>
                <w:sdtEndPr/>
                <w:sdtContent>
                  <w:p w14:paraId="5C990BAA" w14:textId="77777777" w:rsidR="003221E9" w:rsidRPr="001C695D" w:rsidRDefault="003221E9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oxford academy – cypress, ca</w:t>
                    </w:r>
                  </w:p>
                  <w:p w14:paraId="5AC1D475" w14:textId="15A10066" w:rsidR="00BB61CE" w:rsidRPr="001C695D" w:rsidRDefault="00BB61CE" w:rsidP="002F1AAA">
                    <w:pPr>
                      <w:pStyle w:val="Heading2"/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high school diploma</w:t>
                    </w:r>
                  </w:p>
                  <w:p w14:paraId="59008044" w14:textId="77777777" w:rsidR="004042BB" w:rsidRPr="001C695D" w:rsidRDefault="004042BB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September 2008 – June 2013</w:t>
                    </w:r>
                  </w:p>
                  <w:p w14:paraId="52D0617A" w14:textId="7F904019" w:rsidR="002C42BC" w:rsidRPr="001C695D" w:rsidRDefault="000B5230" w:rsidP="002F1AAA">
                    <w:pPr>
                      <w:spacing w:before="0" w:after="26" w:line="240" w:lineRule="auto"/>
                      <w:rPr>
                        <w:rFonts w:ascii="Tahoma" w:hAnsi="Tahoma" w:cs="Tahoma"/>
                        <w:sz w:val="19"/>
                        <w:szCs w:val="19"/>
                      </w:rPr>
                    </w:pPr>
                    <w:r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Academic Decathlon founder and president, parliamentary debate captain, </w:t>
                    </w:r>
                    <w:r w:rsidR="002C6AE1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Amer</w:t>
                    </w:r>
                    <w:r w:rsidR="0046002C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ican Legion Boys State delegate, v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arsity tr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ack</w:t>
                    </w:r>
                    <w:r w:rsidR="00E87B85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and f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ield</w:t>
                    </w:r>
                    <w:r w:rsidR="003A7D22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athlete</w:t>
                    </w:r>
                    <w:r w:rsidR="004042BB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>, symphony orchestra</w:t>
                    </w:r>
                    <w:r w:rsidR="00452703" w:rsidRPr="001C695D">
                      <w:rPr>
                        <w:rFonts w:ascii="Tahoma" w:hAnsi="Tahoma" w:cs="Tahoma"/>
                        <w:sz w:val="19"/>
                        <w:szCs w:val="19"/>
                      </w:rPr>
                      <w:t xml:space="preserve"> violinist</w:t>
                    </w:r>
                  </w:p>
                </w:sdtContent>
              </w:sdt>
            </w:sdtContent>
          </w:sdt>
        </w:tc>
      </w:tr>
      <w:tr w:rsidR="003A7D22" w:rsidRPr="001C695D" w14:paraId="3E1C1AC0" w14:textId="77777777" w:rsidTr="00B77026">
        <w:tc>
          <w:tcPr>
            <w:tcW w:w="1938" w:type="dxa"/>
          </w:tcPr>
          <w:p w14:paraId="0CD3DC2B" w14:textId="766164F4" w:rsidR="003A7D22" w:rsidRPr="001C695D" w:rsidRDefault="00A80CFA" w:rsidP="002F1AAA">
            <w:pPr>
              <w:pStyle w:val="Heading1"/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SKILL</w:t>
            </w:r>
            <w:r w:rsidR="006975C5" w:rsidRPr="001C695D">
              <w:rPr>
                <w:rFonts w:ascii="Tahoma" w:hAnsi="Tahoma" w:cs="Tahoma"/>
                <w:sz w:val="19"/>
                <w:szCs w:val="19"/>
              </w:rPr>
              <w:t xml:space="preserve">S and interests </w:t>
            </w:r>
          </w:p>
        </w:tc>
        <w:tc>
          <w:tcPr>
            <w:tcW w:w="494" w:type="dxa"/>
          </w:tcPr>
          <w:p w14:paraId="36B208B5" w14:textId="77777777" w:rsidR="003A7D22" w:rsidRPr="001C695D" w:rsidRDefault="003A7D22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6BF7D617" w14:textId="7EF2B828" w:rsidR="000B5230" w:rsidRDefault="000B5230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Development: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Pr="001C695D">
              <w:rPr>
                <w:rFonts w:ascii="Tahoma" w:hAnsi="Tahoma" w:cs="Tahoma"/>
                <w:sz w:val="19"/>
                <w:szCs w:val="19"/>
              </w:rPr>
              <w:t>Python, JavaScript (with D3 and jQuery),</w:t>
            </w:r>
            <w:r w:rsidR="008F7E8E" w:rsidRPr="001C695D">
              <w:rPr>
                <w:rFonts w:ascii="Tahoma" w:hAnsi="Tahoma" w:cs="Tahoma"/>
                <w:sz w:val="19"/>
                <w:szCs w:val="19"/>
              </w:rPr>
              <w:t xml:space="preserve"> C,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 PHP, SQL, 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OCaml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="00A817E4">
              <w:rPr>
                <w:rFonts w:ascii="Tahoma" w:hAnsi="Tahoma" w:cs="Tahoma"/>
                <w:sz w:val="19"/>
                <w:szCs w:val="19"/>
              </w:rPr>
              <w:t xml:space="preserve">HTML, CSS, Markdown, </w:t>
            </w:r>
            <w:proofErr w:type="spellStart"/>
            <w:r w:rsidR="00A817E4">
              <w:rPr>
                <w:rFonts w:ascii="Tahoma" w:hAnsi="Tahoma" w:cs="Tahoma"/>
                <w:sz w:val="19"/>
                <w:szCs w:val="19"/>
              </w:rPr>
              <w:t>LaTeX</w:t>
            </w:r>
            <w:proofErr w:type="spellEnd"/>
            <w:r w:rsidR="00A817E4">
              <w:rPr>
                <w:rFonts w:ascii="Tahoma" w:hAnsi="Tahoma" w:cs="Tahoma"/>
                <w:sz w:val="19"/>
                <w:szCs w:val="19"/>
              </w:rPr>
              <w:t xml:space="preserve">, </w:t>
            </w:r>
            <w:r w:rsidRPr="001C695D">
              <w:rPr>
                <w:rFonts w:ascii="Tahoma" w:hAnsi="Tahoma" w:cs="Tahoma"/>
                <w:sz w:val="19"/>
                <w:szCs w:val="19"/>
              </w:rPr>
              <w:t>version control (</w:t>
            </w:r>
            <w:proofErr w:type="spellStart"/>
            <w:r w:rsidRPr="001C695D">
              <w:rPr>
                <w:rFonts w:ascii="Tahoma" w:hAnsi="Tahoma" w:cs="Tahoma"/>
                <w:sz w:val="19"/>
                <w:szCs w:val="19"/>
              </w:rPr>
              <w:t>Git</w:t>
            </w:r>
            <w:proofErr w:type="spellEnd"/>
            <w:r w:rsidRPr="001C695D">
              <w:rPr>
                <w:rFonts w:ascii="Tahoma" w:hAnsi="Tahoma" w:cs="Tahoma"/>
                <w:sz w:val="19"/>
                <w:szCs w:val="19"/>
              </w:rPr>
              <w:t xml:space="preserve"> and GitHub), Linux (Ubuntu), Windows</w:t>
            </w:r>
          </w:p>
          <w:p w14:paraId="77BB9E3D" w14:textId="3FEFBD7A" w:rsidR="00B77026" w:rsidRPr="001C695D" w:rsidRDefault="00B77026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Statistics: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Stata, R, Excel with Solver</w:t>
            </w:r>
          </w:p>
          <w:p w14:paraId="1DDD12AA" w14:textId="6B778453" w:rsidR="000B5230" w:rsidRPr="001C695D" w:rsidRDefault="000B5230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Languages: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English, Spanish</w:t>
            </w:r>
          </w:p>
          <w:p w14:paraId="3B4B35C7" w14:textId="77777777" w:rsidR="000B5230" w:rsidRPr="001C695D" w:rsidRDefault="000B5230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Music: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guitar, violin, mandolin, ukulele</w:t>
            </w:r>
          </w:p>
          <w:p w14:paraId="4454CBCF" w14:textId="62ED2B92" w:rsidR="006975C5" w:rsidRPr="001C695D" w:rsidRDefault="003221E9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Ath</w:t>
            </w:r>
            <w:r w:rsidR="007E7DE3">
              <w:rPr>
                <w:rFonts w:ascii="Tahoma" w:hAnsi="Tahoma" w:cs="Tahoma"/>
                <w:b/>
                <w:sz w:val="19"/>
                <w:szCs w:val="19"/>
              </w:rPr>
              <w:t>l</w:t>
            </w:r>
            <w:r w:rsidRPr="001C695D">
              <w:rPr>
                <w:rFonts w:ascii="Tahoma" w:hAnsi="Tahoma" w:cs="Tahoma"/>
                <w:b/>
                <w:sz w:val="19"/>
                <w:szCs w:val="19"/>
              </w:rPr>
              <w:t>etics</w:t>
            </w:r>
            <w:r w:rsidR="008F7E8E" w:rsidRPr="001C695D">
              <w:rPr>
                <w:rFonts w:ascii="Tahoma" w:hAnsi="Tahoma" w:cs="Tahoma"/>
                <w:b/>
                <w:sz w:val="19"/>
                <w:szCs w:val="19"/>
              </w:rPr>
              <w:t>: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 xml:space="preserve"> rock climbing,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</w:t>
            </w:r>
            <w:r w:rsidR="000B5230" w:rsidRPr="001C695D">
              <w:rPr>
                <w:rFonts w:ascii="Tahoma" w:hAnsi="Tahoma" w:cs="Tahoma"/>
                <w:sz w:val="19"/>
                <w:szCs w:val="19"/>
              </w:rPr>
              <w:t>track and field, basketball</w:t>
            </w:r>
          </w:p>
          <w:p w14:paraId="6704CC3C" w14:textId="20BE8E82" w:rsidR="003221E9" w:rsidRPr="001C695D" w:rsidRDefault="003221E9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b/>
                <w:sz w:val="19"/>
                <w:szCs w:val="19"/>
              </w:rPr>
              <w:t>Other:</w:t>
            </w:r>
            <w:r w:rsidRPr="001C695D">
              <w:rPr>
                <w:rFonts w:ascii="Tahoma" w:hAnsi="Tahoma" w:cs="Tahoma"/>
                <w:sz w:val="19"/>
                <w:szCs w:val="19"/>
              </w:rPr>
              <w:t xml:space="preserve"> backpacking, Rubik’s Cube</w:t>
            </w:r>
          </w:p>
        </w:tc>
      </w:tr>
      <w:tr w:rsidR="0003059D" w:rsidRPr="001C695D" w14:paraId="79247E3A" w14:textId="77777777" w:rsidTr="00B77026">
        <w:trPr>
          <w:trHeight w:val="152"/>
        </w:trPr>
        <w:tc>
          <w:tcPr>
            <w:tcW w:w="1938" w:type="dxa"/>
          </w:tcPr>
          <w:p w14:paraId="13F33FC6" w14:textId="045FD1BB" w:rsidR="0003059D" w:rsidRPr="001C695D" w:rsidRDefault="0003059D" w:rsidP="002F1AAA">
            <w:pPr>
              <w:pStyle w:val="Heading1"/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hAnsi="Tahoma" w:cs="Tahoma"/>
                <w:sz w:val="19"/>
                <w:szCs w:val="19"/>
              </w:rPr>
              <w:t>References</w:t>
            </w:r>
          </w:p>
        </w:tc>
        <w:tc>
          <w:tcPr>
            <w:tcW w:w="494" w:type="dxa"/>
          </w:tcPr>
          <w:p w14:paraId="75E250B7" w14:textId="77777777" w:rsidR="0003059D" w:rsidRPr="001C695D" w:rsidRDefault="0003059D" w:rsidP="002F1AAA">
            <w:pPr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8368" w:type="dxa"/>
          </w:tcPr>
          <w:p w14:paraId="49A279B9" w14:textId="79CB814D" w:rsidR="0003059D" w:rsidRPr="001C695D" w:rsidRDefault="00F916BC" w:rsidP="002F1AAA">
            <w:pPr>
              <w:pStyle w:val="Heading2"/>
              <w:spacing w:before="0" w:after="26" w:line="240" w:lineRule="auto"/>
              <w:rPr>
                <w:rFonts w:ascii="Tahoma" w:hAnsi="Tahoma" w:cs="Tahoma"/>
                <w:sz w:val="19"/>
                <w:szCs w:val="19"/>
              </w:rPr>
            </w:pPr>
            <w:r w:rsidRPr="001C695D">
              <w:rPr>
                <w:rFonts w:ascii="Tahoma" w:eastAsiaTheme="minorEastAsia" w:hAnsi="Tahoma" w:cs="Tahoma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t>Available upon request.</w:t>
            </w:r>
          </w:p>
        </w:tc>
      </w:tr>
    </w:tbl>
    <w:p w14:paraId="21C70B7D" w14:textId="6F62AEA8" w:rsidR="00D22B6D" w:rsidRPr="00CE3313" w:rsidRDefault="00D22B6D" w:rsidP="002F1AAA">
      <w:pPr>
        <w:tabs>
          <w:tab w:val="left" w:pos="1833"/>
        </w:tabs>
        <w:spacing w:before="0" w:after="26" w:line="240" w:lineRule="auto"/>
        <w:rPr>
          <w:rFonts w:ascii="Tahoma" w:hAnsi="Tahoma" w:cs="Tahoma"/>
          <w:color w:val="auto"/>
          <w:sz w:val="2"/>
          <w:szCs w:val="2"/>
        </w:rPr>
      </w:pPr>
    </w:p>
    <w:sectPr w:rsidR="00D22B6D" w:rsidRPr="00CE3313" w:rsidSect="006975C5">
      <w:footerReference w:type="default" r:id="rId12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E7DC49" w14:textId="77777777" w:rsidR="00352687" w:rsidRDefault="00352687">
      <w:pPr>
        <w:spacing w:before="0" w:after="0" w:line="240" w:lineRule="auto"/>
      </w:pPr>
      <w:r>
        <w:separator/>
      </w:r>
    </w:p>
  </w:endnote>
  <w:endnote w:type="continuationSeparator" w:id="0">
    <w:p w14:paraId="312AF308" w14:textId="77777777" w:rsidR="00352687" w:rsidRDefault="003526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898BC" w14:textId="77777777" w:rsidR="00B0248C" w:rsidRDefault="00B0248C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2F1AA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75B81" w14:textId="77777777" w:rsidR="00352687" w:rsidRDefault="00352687">
      <w:pPr>
        <w:spacing w:before="0" w:after="0" w:line="240" w:lineRule="auto"/>
      </w:pPr>
      <w:r>
        <w:separator/>
      </w:r>
    </w:p>
  </w:footnote>
  <w:footnote w:type="continuationSeparator" w:id="0">
    <w:p w14:paraId="630E6C4D" w14:textId="77777777" w:rsidR="00352687" w:rsidRDefault="003526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82F95"/>
    <w:multiLevelType w:val="hybridMultilevel"/>
    <w:tmpl w:val="27E27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B364BD"/>
    <w:multiLevelType w:val="hybridMultilevel"/>
    <w:tmpl w:val="E4A654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CE"/>
    <w:rsid w:val="0000337B"/>
    <w:rsid w:val="00027AC4"/>
    <w:rsid w:val="0003059D"/>
    <w:rsid w:val="0006171D"/>
    <w:rsid w:val="000B5230"/>
    <w:rsid w:val="000C26CA"/>
    <w:rsid w:val="001433DD"/>
    <w:rsid w:val="0015663D"/>
    <w:rsid w:val="001C0D32"/>
    <w:rsid w:val="001C147F"/>
    <w:rsid w:val="001C695D"/>
    <w:rsid w:val="001E1236"/>
    <w:rsid w:val="00207016"/>
    <w:rsid w:val="0022225B"/>
    <w:rsid w:val="00262255"/>
    <w:rsid w:val="00290822"/>
    <w:rsid w:val="002A1F84"/>
    <w:rsid w:val="002C2F62"/>
    <w:rsid w:val="002C42BC"/>
    <w:rsid w:val="002C5A60"/>
    <w:rsid w:val="002C6AE1"/>
    <w:rsid w:val="002D2CE9"/>
    <w:rsid w:val="002E3CF5"/>
    <w:rsid w:val="002F1AAA"/>
    <w:rsid w:val="002F5669"/>
    <w:rsid w:val="00302C1D"/>
    <w:rsid w:val="00317E4B"/>
    <w:rsid w:val="003221E9"/>
    <w:rsid w:val="003260CA"/>
    <w:rsid w:val="00347E2E"/>
    <w:rsid w:val="00352687"/>
    <w:rsid w:val="00355F5C"/>
    <w:rsid w:val="003A7D22"/>
    <w:rsid w:val="003B52B5"/>
    <w:rsid w:val="003E67DF"/>
    <w:rsid w:val="003F38E6"/>
    <w:rsid w:val="004042BB"/>
    <w:rsid w:val="00414819"/>
    <w:rsid w:val="00426643"/>
    <w:rsid w:val="00452703"/>
    <w:rsid w:val="0046002C"/>
    <w:rsid w:val="00482A56"/>
    <w:rsid w:val="004D3ED3"/>
    <w:rsid w:val="004E7140"/>
    <w:rsid w:val="00501A32"/>
    <w:rsid w:val="0050383A"/>
    <w:rsid w:val="00516791"/>
    <w:rsid w:val="00550290"/>
    <w:rsid w:val="00584ACE"/>
    <w:rsid w:val="005C46FF"/>
    <w:rsid w:val="005D3757"/>
    <w:rsid w:val="00630F09"/>
    <w:rsid w:val="00687AE3"/>
    <w:rsid w:val="006975C5"/>
    <w:rsid w:val="006D400F"/>
    <w:rsid w:val="00734785"/>
    <w:rsid w:val="0073741C"/>
    <w:rsid w:val="0074046A"/>
    <w:rsid w:val="007422C4"/>
    <w:rsid w:val="00787F61"/>
    <w:rsid w:val="007E7DE3"/>
    <w:rsid w:val="00844C88"/>
    <w:rsid w:val="00886EE6"/>
    <w:rsid w:val="008E19F9"/>
    <w:rsid w:val="008F6764"/>
    <w:rsid w:val="008F7E8E"/>
    <w:rsid w:val="00922FEA"/>
    <w:rsid w:val="009D284F"/>
    <w:rsid w:val="009D7298"/>
    <w:rsid w:val="00A26D73"/>
    <w:rsid w:val="00A50B9B"/>
    <w:rsid w:val="00A80CFA"/>
    <w:rsid w:val="00A817E4"/>
    <w:rsid w:val="00A910E9"/>
    <w:rsid w:val="00AA0BF7"/>
    <w:rsid w:val="00AA28F4"/>
    <w:rsid w:val="00AC3A69"/>
    <w:rsid w:val="00B00B37"/>
    <w:rsid w:val="00B0248C"/>
    <w:rsid w:val="00B056AE"/>
    <w:rsid w:val="00B16472"/>
    <w:rsid w:val="00B377AC"/>
    <w:rsid w:val="00B55B93"/>
    <w:rsid w:val="00B72887"/>
    <w:rsid w:val="00B77026"/>
    <w:rsid w:val="00B94E5C"/>
    <w:rsid w:val="00B97C94"/>
    <w:rsid w:val="00BA36B2"/>
    <w:rsid w:val="00BB3626"/>
    <w:rsid w:val="00BB61CE"/>
    <w:rsid w:val="00BD1A87"/>
    <w:rsid w:val="00BE4A4F"/>
    <w:rsid w:val="00BE4E48"/>
    <w:rsid w:val="00C20FAF"/>
    <w:rsid w:val="00CA2059"/>
    <w:rsid w:val="00CB5439"/>
    <w:rsid w:val="00CE0214"/>
    <w:rsid w:val="00CE3313"/>
    <w:rsid w:val="00CF6730"/>
    <w:rsid w:val="00D22B6D"/>
    <w:rsid w:val="00D40ACA"/>
    <w:rsid w:val="00D84F90"/>
    <w:rsid w:val="00DB57FA"/>
    <w:rsid w:val="00E47B90"/>
    <w:rsid w:val="00E508DC"/>
    <w:rsid w:val="00E87B85"/>
    <w:rsid w:val="00F22577"/>
    <w:rsid w:val="00F2487E"/>
    <w:rsid w:val="00F7748A"/>
    <w:rsid w:val="00F916BC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044CF"/>
  <w15:chartTrackingRefBased/>
  <w15:docId w15:val="{2368C60A-FD04-4CF6-A975-FE7F765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semiHidden/>
    <w:qFormat/>
    <w:rsid w:val="00A910E9"/>
    <w:pPr>
      <w:ind w:left="720"/>
      <w:contextualSpacing/>
    </w:pPr>
  </w:style>
  <w:style w:type="paragraph" w:customStyle="1" w:styleId="Default">
    <w:name w:val="Default"/>
    <w:rsid w:val="00C20FAF"/>
    <w:pPr>
      <w:autoSpaceDE w:val="0"/>
      <w:autoSpaceDN w:val="0"/>
      <w:adjustRightInd w:val="0"/>
      <w:spacing w:before="0"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2C1D"/>
    <w:rPr>
      <w:color w:val="646464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A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andhoefner.github.io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an\Desktop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2A96331E154BF6AD83089403E6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67C08-3BC6-4A5E-A6F5-24D7D4675019}"/>
      </w:docPartPr>
      <w:docPartBody>
        <w:p w:rsidR="00550C06" w:rsidRDefault="00F72C64">
          <w:pPr>
            <w:pStyle w:val="942A96331E154BF6AD83089403E6AA8C"/>
          </w:pPr>
          <w:r>
            <w:t>[Street Address]</w:t>
          </w:r>
        </w:p>
      </w:docPartBody>
    </w:docPart>
    <w:docPart>
      <w:docPartPr>
        <w:name w:val="290A12DC1B9A40469553D10D51545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9CF5-E3E6-464B-AF82-6FFC03B31E28}"/>
      </w:docPartPr>
      <w:docPartBody>
        <w:p w:rsidR="00550C06" w:rsidRDefault="00F72C64">
          <w:pPr>
            <w:pStyle w:val="290A12DC1B9A40469553D10D51545D3D"/>
          </w:pPr>
          <w:r>
            <w:t>[City, ST ZIP Code]</w:t>
          </w:r>
        </w:p>
      </w:docPartBody>
    </w:docPart>
    <w:docPart>
      <w:docPartPr>
        <w:name w:val="E650CC45B4F54A0697F38862647DC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26463-A198-40A4-B5FA-D0DAF99CD065}"/>
      </w:docPartPr>
      <w:docPartBody>
        <w:p w:rsidR="00550C06" w:rsidRDefault="00F72C64">
          <w:pPr>
            <w:pStyle w:val="E650CC45B4F54A0697F38862647DC54D"/>
          </w:pPr>
          <w:r>
            <w:t>[Telephone]</w:t>
          </w:r>
        </w:p>
      </w:docPartBody>
    </w:docPart>
    <w:docPart>
      <w:docPartPr>
        <w:name w:val="8428C10CEE31400B97F359F68BF3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6046E-41CE-47D0-AC84-C8345BFC4304}"/>
      </w:docPartPr>
      <w:docPartBody>
        <w:p w:rsidR="00550C06" w:rsidRDefault="00F72C64">
          <w:pPr>
            <w:pStyle w:val="8428C10CEE31400B97F359F68BF3024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89A404958F74501A502496D5E139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025EB-10A5-4EB5-B783-B21201CE4527}"/>
      </w:docPartPr>
      <w:docPartBody>
        <w:p w:rsidR="00550C06" w:rsidRDefault="00F72C64">
          <w:pPr>
            <w:pStyle w:val="089A404958F74501A502496D5E1397DA"/>
          </w:pPr>
          <w:r>
            <w:t>[Your Name]</w:t>
          </w:r>
        </w:p>
      </w:docPartBody>
    </w:docPart>
    <w:docPart>
      <w:docPartPr>
        <w:name w:val="2B791218A6D845208A3ED6D49982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31BC5-0F69-4C8E-8BD9-F045C28EFD6D}"/>
      </w:docPartPr>
      <w:docPartBody>
        <w:p w:rsidR="00550C06" w:rsidRDefault="00F72C64">
          <w:pPr>
            <w:pStyle w:val="2B791218A6D845208A3ED6D49982EBE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2794BC028B43A191A2418014346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01FA3-75DC-4510-8843-C8823C2BD129}"/>
      </w:docPartPr>
      <w:docPartBody>
        <w:p w:rsidR="00550C06" w:rsidRDefault="00F72C64" w:rsidP="00F72C64">
          <w:pPr>
            <w:pStyle w:val="E72794BC028B43A191A241801434689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DB0310E441544F8B1CA0FA97718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AE288-B4B3-41EA-9446-14489B537765}"/>
      </w:docPartPr>
      <w:docPartBody>
        <w:p w:rsidR="00550C06" w:rsidRDefault="00F72C64" w:rsidP="00F72C64">
          <w:pPr>
            <w:pStyle w:val="8DB0310E441544F8B1CA0FA977185941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4"/>
    <w:rsid w:val="0000583C"/>
    <w:rsid w:val="000C79DC"/>
    <w:rsid w:val="00111A51"/>
    <w:rsid w:val="001B1EC4"/>
    <w:rsid w:val="0022667B"/>
    <w:rsid w:val="00282CF9"/>
    <w:rsid w:val="002F6945"/>
    <w:rsid w:val="00322545"/>
    <w:rsid w:val="003F6B6E"/>
    <w:rsid w:val="00550C06"/>
    <w:rsid w:val="006F0A1A"/>
    <w:rsid w:val="006F0BF2"/>
    <w:rsid w:val="007F316C"/>
    <w:rsid w:val="009F1A6B"/>
    <w:rsid w:val="00A21FA4"/>
    <w:rsid w:val="00B20D64"/>
    <w:rsid w:val="00B42480"/>
    <w:rsid w:val="00B5287C"/>
    <w:rsid w:val="00B81749"/>
    <w:rsid w:val="00B922D2"/>
    <w:rsid w:val="00BD4D0B"/>
    <w:rsid w:val="00DB1E29"/>
    <w:rsid w:val="00F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2A96331E154BF6AD83089403E6AA8C">
    <w:name w:val="942A96331E154BF6AD83089403E6AA8C"/>
  </w:style>
  <w:style w:type="paragraph" w:customStyle="1" w:styleId="290A12DC1B9A40469553D10D51545D3D">
    <w:name w:val="290A12DC1B9A40469553D10D51545D3D"/>
  </w:style>
  <w:style w:type="paragraph" w:customStyle="1" w:styleId="E650CC45B4F54A0697F38862647DC54D">
    <w:name w:val="E650CC45B4F54A0697F38862647DC54D"/>
  </w:style>
  <w:style w:type="paragraph" w:customStyle="1" w:styleId="CDFB47F0CD57467EADB8D6A9DA009760">
    <w:name w:val="CDFB47F0CD57467EADB8D6A9DA009760"/>
  </w:style>
  <w:style w:type="character" w:styleId="Emphasis">
    <w:name w:val="Emphasis"/>
    <w:basedOn w:val="DefaultParagraphFont"/>
    <w:uiPriority w:val="2"/>
    <w:unhideWhenUsed/>
    <w:qFormat/>
    <w:rsid w:val="00F72C64"/>
    <w:rPr>
      <w:color w:val="5B9BD5" w:themeColor="accent1"/>
    </w:rPr>
  </w:style>
  <w:style w:type="paragraph" w:customStyle="1" w:styleId="8428C10CEE31400B97F359F68BF30243">
    <w:name w:val="8428C10CEE31400B97F359F68BF30243"/>
  </w:style>
  <w:style w:type="paragraph" w:customStyle="1" w:styleId="089A404958F74501A502496D5E1397DA">
    <w:name w:val="089A404958F74501A502496D5E1397DA"/>
  </w:style>
  <w:style w:type="paragraph" w:customStyle="1" w:styleId="756B4A08EA854DD781F5FC6A24CA0DF5">
    <w:name w:val="756B4A08EA854DD781F5FC6A24CA0DF5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04C25A77ACC4CC7BFD7C55E9BFCD1AC">
    <w:name w:val="404C25A77ACC4CC7BFD7C55E9BFCD1AC"/>
  </w:style>
  <w:style w:type="character" w:styleId="PlaceholderText">
    <w:name w:val="Placeholder Text"/>
    <w:basedOn w:val="DefaultParagraphFont"/>
    <w:uiPriority w:val="99"/>
    <w:semiHidden/>
    <w:rsid w:val="00322545"/>
    <w:rPr>
      <w:color w:val="808080"/>
    </w:rPr>
  </w:style>
  <w:style w:type="paragraph" w:customStyle="1" w:styleId="2B791218A6D845208A3ED6D49982EBE7">
    <w:name w:val="2B791218A6D845208A3ED6D49982EBE7"/>
  </w:style>
  <w:style w:type="paragraph" w:customStyle="1" w:styleId="3D6B5C36749642CA9AA11F6C2363F0FF">
    <w:name w:val="3D6B5C36749642CA9AA11F6C2363F0FF"/>
  </w:style>
  <w:style w:type="paragraph" w:customStyle="1" w:styleId="EB51D8713E654A14948C7A505F29EE49">
    <w:name w:val="EB51D8713E654A14948C7A505F29EE49"/>
  </w:style>
  <w:style w:type="paragraph" w:customStyle="1" w:styleId="06C61E06F2F2414B803E3D429C80845A">
    <w:name w:val="06C61E06F2F2414B803E3D429C80845A"/>
  </w:style>
  <w:style w:type="paragraph" w:customStyle="1" w:styleId="7D1DADD015264BA9BF1BD21E72116C4B">
    <w:name w:val="7D1DADD015264BA9BF1BD21E72116C4B"/>
  </w:style>
  <w:style w:type="paragraph" w:customStyle="1" w:styleId="A5C713C4CF2C49F892E296ADC1DFC834">
    <w:name w:val="A5C713C4CF2C49F892E296ADC1DFC834"/>
  </w:style>
  <w:style w:type="paragraph" w:customStyle="1" w:styleId="EE98E279C8FC4BD097DD79FE82A3682A">
    <w:name w:val="EE98E279C8FC4BD097DD79FE82A3682A"/>
  </w:style>
  <w:style w:type="paragraph" w:customStyle="1" w:styleId="0A38D004D42F43D19BACF76BF0AA2396">
    <w:name w:val="0A38D004D42F43D19BACF76BF0AA2396"/>
  </w:style>
  <w:style w:type="paragraph" w:customStyle="1" w:styleId="9F94096536894425B2081304EBB784F3">
    <w:name w:val="9F94096536894425B2081304EBB784F3"/>
  </w:style>
  <w:style w:type="paragraph" w:customStyle="1" w:styleId="36C16E01C96F4080809E8D86D2633265">
    <w:name w:val="36C16E01C96F4080809E8D86D2633265"/>
  </w:style>
  <w:style w:type="paragraph" w:customStyle="1" w:styleId="4CE0135F7F4E46258713FFF4D88A1552">
    <w:name w:val="4CE0135F7F4E46258713FFF4D88A1552"/>
  </w:style>
  <w:style w:type="paragraph" w:customStyle="1" w:styleId="BB71954ABC5241F69BE5278A50B1B03B">
    <w:name w:val="BB71954ABC5241F69BE5278A50B1B03B"/>
    <w:rsid w:val="00F72C64"/>
  </w:style>
  <w:style w:type="paragraph" w:customStyle="1" w:styleId="79D03D606D884864A3C27EDC7BC44EC0">
    <w:name w:val="79D03D606D884864A3C27EDC7BC44EC0"/>
    <w:rsid w:val="00F72C64"/>
  </w:style>
  <w:style w:type="paragraph" w:customStyle="1" w:styleId="061C026669DB458FA0E5F3177FF0BA24">
    <w:name w:val="061C026669DB458FA0E5F3177FF0BA24"/>
    <w:rsid w:val="00F72C64"/>
  </w:style>
  <w:style w:type="paragraph" w:customStyle="1" w:styleId="6559CF08D790458AA314542579B1D625">
    <w:name w:val="6559CF08D790458AA314542579B1D625"/>
    <w:rsid w:val="00F72C64"/>
  </w:style>
  <w:style w:type="paragraph" w:customStyle="1" w:styleId="B95004E399604E9CB8BD7044D3C333BF">
    <w:name w:val="B95004E399604E9CB8BD7044D3C333BF"/>
    <w:rsid w:val="00F72C64"/>
  </w:style>
  <w:style w:type="paragraph" w:customStyle="1" w:styleId="8CA8A8ECB9494ABCAD3D5A13D1337CF1">
    <w:name w:val="8CA8A8ECB9494ABCAD3D5A13D1337CF1"/>
    <w:rsid w:val="00F72C64"/>
  </w:style>
  <w:style w:type="paragraph" w:customStyle="1" w:styleId="10848E302D084B55AAD83AC126BC54C6">
    <w:name w:val="10848E302D084B55AAD83AC126BC54C6"/>
    <w:rsid w:val="00F72C64"/>
  </w:style>
  <w:style w:type="paragraph" w:customStyle="1" w:styleId="D8C4BFD2A9B543DE924428BCA421474D">
    <w:name w:val="D8C4BFD2A9B543DE924428BCA421474D"/>
    <w:rsid w:val="00F72C64"/>
  </w:style>
  <w:style w:type="paragraph" w:customStyle="1" w:styleId="4047B6F2A50648A08F0058A2B93A86FC">
    <w:name w:val="4047B6F2A50648A08F0058A2B93A86FC"/>
    <w:rsid w:val="00F72C64"/>
  </w:style>
  <w:style w:type="paragraph" w:customStyle="1" w:styleId="935469FF89DC4747A897C30CB4ED9718">
    <w:name w:val="935469FF89DC4747A897C30CB4ED9718"/>
    <w:rsid w:val="00F72C64"/>
  </w:style>
  <w:style w:type="paragraph" w:customStyle="1" w:styleId="224C54BC78E94ED296CF44224FF6D591">
    <w:name w:val="224C54BC78E94ED296CF44224FF6D591"/>
    <w:rsid w:val="00F72C64"/>
  </w:style>
  <w:style w:type="paragraph" w:customStyle="1" w:styleId="E72794BC028B43A191A2418014346892">
    <w:name w:val="E72794BC028B43A191A2418014346892"/>
    <w:rsid w:val="00F72C64"/>
  </w:style>
  <w:style w:type="paragraph" w:customStyle="1" w:styleId="E4057D0F62794BF79AFE526E5F508EC0">
    <w:name w:val="E4057D0F62794BF79AFE526E5F508EC0"/>
    <w:rsid w:val="00F72C64"/>
  </w:style>
  <w:style w:type="paragraph" w:customStyle="1" w:styleId="BD3276DD5E6049CCA909EE865295C703">
    <w:name w:val="BD3276DD5E6049CCA909EE865295C703"/>
    <w:rsid w:val="00F72C64"/>
  </w:style>
  <w:style w:type="paragraph" w:customStyle="1" w:styleId="7E8948C95E6F4B948A927F1319EC7B1E">
    <w:name w:val="7E8948C95E6F4B948A927F1319EC7B1E"/>
    <w:rsid w:val="00F72C64"/>
  </w:style>
  <w:style w:type="paragraph" w:customStyle="1" w:styleId="8DB0310E441544F8B1CA0FA977185941">
    <w:name w:val="8DB0310E441544F8B1CA0FA977185941"/>
    <w:rsid w:val="00F72C64"/>
  </w:style>
  <w:style w:type="paragraph" w:customStyle="1" w:styleId="BE76755BAF1F485990F1D4455B55A8C4">
    <w:name w:val="BE76755BAF1F485990F1D4455B55A8C4"/>
    <w:rsid w:val="00F72C64"/>
  </w:style>
  <w:style w:type="paragraph" w:customStyle="1" w:styleId="F66F0611DDE24C76B966DA739168AE41">
    <w:name w:val="F66F0611DDE24C76B966DA739168AE41"/>
    <w:rsid w:val="003225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458 Eliot Mail Center</CompanyAddress>
  <CompanyPhone>(714) 872-2603</CompanyPhone>
  <CompanyFax/>
  <CompanyEmail>evansandhoefner@college.harvard.edu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31D6FF0-2440-4B7C-9319-1DACAC5A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</Template>
  <TotalTime>212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Sandhoefner</dc:creator>
  <cp:keywords/>
  <dc:description/>
  <cp:lastModifiedBy>Evan Sandhoefner</cp:lastModifiedBy>
  <cp:revision>28</cp:revision>
  <cp:lastPrinted>2015-09-04T08:42:00Z</cp:lastPrinted>
  <dcterms:created xsi:type="dcterms:W3CDTF">2015-05-04T03:39:00Z</dcterms:created>
  <dcterms:modified xsi:type="dcterms:W3CDTF">2015-10-21T06:06:00Z</dcterms:modified>
  <cp:category>Cambridge, MA 02138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